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ermissioncard"/>
        <w:tblW w:w="10348" w:type="dxa"/>
        <w:tblLayout w:type="fixed"/>
        <w:tblLook w:val="01E0" w:firstRow="1" w:lastRow="1" w:firstColumn="1" w:lastColumn="1" w:noHBand="0" w:noVBand="0"/>
      </w:tblPr>
      <w:tblGrid>
        <w:gridCol w:w="850"/>
        <w:gridCol w:w="851"/>
        <w:gridCol w:w="2268"/>
        <w:gridCol w:w="3402"/>
        <w:gridCol w:w="851"/>
        <w:gridCol w:w="2126"/>
      </w:tblGrid>
      <w:tr w:rsidR="00A47BA6" w:rsidRPr="00E7758F" w:rsidTr="001F706F">
        <w:trPr>
          <w:trHeight w:val="567"/>
        </w:trPr>
        <w:tc>
          <w:tcPr>
            <w:tcW w:w="1701" w:type="dxa"/>
            <w:gridSpan w:val="2"/>
          </w:tcPr>
          <w:p w:rsidR="00A47BA6" w:rsidRPr="00E7758F" w:rsidRDefault="00A47BA6" w:rsidP="00B244C4">
            <w:pPr>
              <w:pStyle w:val="calibrilightleft"/>
            </w:pPr>
            <w:r w:rsidRPr="00E7758F">
              <w:t>Разрешение</w:t>
            </w:r>
          </w:p>
        </w:tc>
        <w:tc>
          <w:tcPr>
            <w:tcW w:w="2268" w:type="dxa"/>
          </w:tcPr>
          <w:p w:rsidR="00A47BA6" w:rsidRPr="00E7758F" w:rsidRDefault="00A47BA6" w:rsidP="00A47BA6">
            <w:pPr>
              <w:jc w:val="center"/>
              <w:rPr>
                <w:rFonts w:ascii="Calibri Light" w:hAnsi="Calibri Light" w:cs="Calibri Light"/>
              </w:rPr>
            </w:pPr>
            <w:r w:rsidRPr="00E7758F">
              <w:rPr>
                <w:rFonts w:ascii="Calibri Light" w:hAnsi="Calibri Light" w:cs="Calibri Light"/>
              </w:rPr>
              <w:t>Обозначение</w:t>
            </w:r>
          </w:p>
        </w:tc>
        <w:tc>
          <w:tcPr>
            <w:tcW w:w="6379" w:type="dxa"/>
            <w:gridSpan w:val="3"/>
          </w:tcPr>
          <w:p w:rsidR="00A47BA6" w:rsidRPr="00E33ADE" w:rsidRDefault="00A47BA6" w:rsidP="00A47BA6">
            <w:pPr>
              <w:jc w:val="center"/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{{ section_abbreviation }}</w:t>
            </w:r>
          </w:p>
        </w:tc>
      </w:tr>
      <w:tr w:rsidR="00A47BA6" w:rsidRPr="00E7758F" w:rsidTr="001F706F">
        <w:trPr>
          <w:trHeight w:val="1134"/>
        </w:trPr>
        <w:tc>
          <w:tcPr>
            <w:tcW w:w="1701" w:type="dxa"/>
            <w:gridSpan w:val="2"/>
          </w:tcPr>
          <w:p w:rsidR="00A47BA6" w:rsidRPr="00710CA3" w:rsidRDefault="00A47BA6" w:rsidP="00A47BA6">
            <w:pPr>
              <w:jc w:val="center"/>
              <w:rPr>
                <w:rFonts w:ascii="Calibri Light" w:hAnsi="Calibri Light" w:cs="Calibri Light"/>
              </w:rPr>
            </w:pPr>
            <w:r w:rsidRPr="00710CA3">
              <w:rPr>
                <w:rFonts w:ascii="Calibri Light" w:hAnsi="Calibri Light" w:cs="Calibri Light"/>
                <w:lang w:val="en-US"/>
              </w:rPr>
              <w:t>{{ permission_number }}</w:t>
            </w:r>
          </w:p>
        </w:tc>
        <w:tc>
          <w:tcPr>
            <w:tcW w:w="2268" w:type="dxa"/>
          </w:tcPr>
          <w:p w:rsidR="00A47BA6" w:rsidRPr="00E7758F" w:rsidRDefault="00A47BA6" w:rsidP="00A47BA6">
            <w:pPr>
              <w:jc w:val="center"/>
              <w:rPr>
                <w:rFonts w:ascii="Calibri Light" w:hAnsi="Calibri Light" w:cs="Calibri Light"/>
              </w:rPr>
            </w:pPr>
            <w:r w:rsidRPr="00E7758F">
              <w:rPr>
                <w:rFonts w:ascii="Calibri Light" w:hAnsi="Calibri Light" w:cs="Calibri Light"/>
              </w:rPr>
              <w:t xml:space="preserve">Наименование </w:t>
            </w:r>
          </w:p>
          <w:p w:rsidR="00A47BA6" w:rsidRPr="00E7758F" w:rsidRDefault="00A47BA6" w:rsidP="00A47BA6">
            <w:pPr>
              <w:jc w:val="center"/>
              <w:rPr>
                <w:rFonts w:ascii="Calibri Light" w:hAnsi="Calibri Light" w:cs="Calibri Light"/>
              </w:rPr>
            </w:pPr>
            <w:r w:rsidRPr="00E7758F">
              <w:rPr>
                <w:rFonts w:ascii="Calibri Light" w:hAnsi="Calibri Light" w:cs="Calibri Light"/>
              </w:rPr>
              <w:t xml:space="preserve">объекта </w:t>
            </w:r>
          </w:p>
          <w:p w:rsidR="00A47BA6" w:rsidRPr="00E7758F" w:rsidRDefault="00A47BA6" w:rsidP="00A47BA6">
            <w:pPr>
              <w:jc w:val="center"/>
              <w:rPr>
                <w:rFonts w:ascii="Calibri Light" w:hAnsi="Calibri Light" w:cs="Calibri Light"/>
              </w:rPr>
            </w:pPr>
            <w:r w:rsidRPr="00E7758F">
              <w:rPr>
                <w:rFonts w:ascii="Calibri Light" w:hAnsi="Calibri Light" w:cs="Calibri Light"/>
              </w:rPr>
              <w:t>строительства</w:t>
            </w:r>
          </w:p>
        </w:tc>
        <w:tc>
          <w:tcPr>
            <w:tcW w:w="6379" w:type="dxa"/>
            <w:gridSpan w:val="3"/>
          </w:tcPr>
          <w:p w:rsidR="00A47BA6" w:rsidRPr="00E33ADE" w:rsidRDefault="00A47BA6" w:rsidP="00A47BA6">
            <w:pPr>
              <w:jc w:val="center"/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{{ project_name }}</w:t>
            </w:r>
          </w:p>
        </w:tc>
      </w:tr>
      <w:tr w:rsidR="00D710C0" w:rsidRPr="00E7758F" w:rsidTr="001F706F">
        <w:trPr>
          <w:trHeight w:val="851"/>
        </w:trPr>
        <w:tc>
          <w:tcPr>
            <w:tcW w:w="850" w:type="dxa"/>
          </w:tcPr>
          <w:p w:rsidR="0012214D" w:rsidRPr="00E7758F" w:rsidRDefault="00CE02CC" w:rsidP="00D710C0">
            <w:pPr>
              <w:jc w:val="center"/>
              <w:rPr>
                <w:rFonts w:ascii="Calibri Light" w:hAnsi="Calibri Light" w:cs="Calibri Light"/>
              </w:rPr>
            </w:pPr>
            <w:r w:rsidRPr="00E7758F">
              <w:rPr>
                <w:rFonts w:ascii="Calibri Light" w:hAnsi="Calibri Light" w:cs="Calibri Light"/>
              </w:rPr>
              <w:t>Изм.</w:t>
            </w:r>
          </w:p>
        </w:tc>
        <w:tc>
          <w:tcPr>
            <w:tcW w:w="851" w:type="dxa"/>
          </w:tcPr>
          <w:p w:rsidR="0012214D" w:rsidRPr="00E7758F" w:rsidRDefault="00CE02CC" w:rsidP="00D710C0">
            <w:pPr>
              <w:jc w:val="center"/>
              <w:rPr>
                <w:rFonts w:ascii="Calibri Light" w:hAnsi="Calibri Light" w:cs="Calibri Light"/>
              </w:rPr>
            </w:pPr>
            <w:r w:rsidRPr="00E7758F">
              <w:rPr>
                <w:rFonts w:ascii="Calibri Light" w:hAnsi="Calibri Light" w:cs="Calibri Light"/>
              </w:rPr>
              <w:t>Лист</w:t>
            </w:r>
          </w:p>
        </w:tc>
        <w:tc>
          <w:tcPr>
            <w:tcW w:w="5670" w:type="dxa"/>
            <w:gridSpan w:val="2"/>
          </w:tcPr>
          <w:p w:rsidR="0012214D" w:rsidRPr="00E7758F" w:rsidRDefault="00CE02CC" w:rsidP="00D710C0">
            <w:pPr>
              <w:jc w:val="center"/>
              <w:rPr>
                <w:rFonts w:ascii="Calibri Light" w:hAnsi="Calibri Light" w:cs="Calibri Light"/>
              </w:rPr>
            </w:pPr>
            <w:r w:rsidRPr="00E7758F">
              <w:rPr>
                <w:rFonts w:ascii="Calibri Light" w:hAnsi="Calibri Light" w:cs="Calibri Light"/>
              </w:rPr>
              <w:t>Содержание изменения</w:t>
            </w:r>
          </w:p>
        </w:tc>
        <w:tc>
          <w:tcPr>
            <w:tcW w:w="851" w:type="dxa"/>
          </w:tcPr>
          <w:p w:rsidR="0012214D" w:rsidRPr="00E7758F" w:rsidRDefault="00CE02CC" w:rsidP="00D710C0">
            <w:pPr>
              <w:jc w:val="center"/>
              <w:rPr>
                <w:rFonts w:ascii="Calibri Light" w:hAnsi="Calibri Light" w:cs="Calibri Light"/>
              </w:rPr>
            </w:pPr>
            <w:r w:rsidRPr="00E7758F">
              <w:rPr>
                <w:rFonts w:ascii="Calibri Light" w:hAnsi="Calibri Light" w:cs="Calibri Light"/>
              </w:rPr>
              <w:t>Код</w:t>
            </w:r>
          </w:p>
        </w:tc>
        <w:tc>
          <w:tcPr>
            <w:tcW w:w="2126" w:type="dxa"/>
          </w:tcPr>
          <w:p w:rsidR="0012214D" w:rsidRPr="00E7758F" w:rsidRDefault="00CE02CC" w:rsidP="00D710C0">
            <w:pPr>
              <w:jc w:val="center"/>
              <w:rPr>
                <w:rFonts w:ascii="Calibri Light" w:hAnsi="Calibri Light" w:cs="Calibri Light"/>
              </w:rPr>
            </w:pPr>
            <w:r w:rsidRPr="00E7758F">
              <w:rPr>
                <w:rFonts w:ascii="Calibri Light" w:hAnsi="Calibri Light" w:cs="Calibri Light"/>
              </w:rPr>
              <w:t>Примечание</w:t>
            </w:r>
          </w:p>
        </w:tc>
      </w:tr>
      <w:tr w:rsidR="00A47BA6" w:rsidRPr="00E7758F" w:rsidTr="001F706F">
        <w:trPr>
          <w:trHeight w:val="591"/>
        </w:trPr>
        <w:tc>
          <w:tcPr>
            <w:tcW w:w="850" w:type="dxa"/>
          </w:tcPr>
          <w:p w:rsidR="00A47BA6" w:rsidRPr="00E33ADE" w:rsidRDefault="00A47BA6" w:rsidP="00A47BA6">
            <w:pPr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851" w:type="dxa"/>
          </w:tcPr>
          <w:p w:rsidR="00A47BA6" w:rsidRPr="00E33ADE" w:rsidRDefault="00A47BA6" w:rsidP="00A47BA6">
            <w:pPr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5670" w:type="dxa"/>
            <w:gridSpan w:val="2"/>
          </w:tcPr>
          <w:p w:rsidR="00A47BA6" w:rsidRPr="00E33ADE" w:rsidRDefault="00A47BA6" w:rsidP="00A47BA6">
            <w:pPr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851" w:type="dxa"/>
          </w:tcPr>
          <w:p w:rsidR="00A47BA6" w:rsidRPr="00E33ADE" w:rsidRDefault="00A47BA6" w:rsidP="00A47BA6">
            <w:pPr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2126" w:type="dxa"/>
          </w:tcPr>
          <w:p w:rsidR="00A47BA6" w:rsidRPr="00E7758F" w:rsidRDefault="00A47BA6" w:rsidP="00A47BA6">
            <w:pPr>
              <w:rPr>
                <w:rFonts w:ascii="Calibri Light" w:hAnsi="Calibri Light" w:cs="Calibri Light"/>
              </w:rPr>
            </w:pPr>
          </w:p>
        </w:tc>
      </w:tr>
    </w:tbl>
    <w:p w:rsidR="00050F28" w:rsidRPr="00E7758F" w:rsidRDefault="00050F28" w:rsidP="00147CF2">
      <w:pPr>
        <w:rPr>
          <w:rFonts w:ascii="Calibri Light" w:hAnsi="Calibri Light" w:cs="Calibri Light"/>
        </w:rPr>
      </w:pPr>
      <w:bookmarkStart w:id="0" w:name="_GoBack"/>
      <w:bookmarkEnd w:id="0"/>
    </w:p>
    <w:sectPr w:rsidR="00050F28" w:rsidRPr="00E7758F" w:rsidSect="003C35D1"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 w:code="9"/>
      <w:pgMar w:top="391" w:right="284" w:bottom="851" w:left="1191" w:header="0" w:footer="9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9B7" w:rsidRDefault="00F959B7" w:rsidP="00FA6430">
      <w:r>
        <w:separator/>
      </w:r>
    </w:p>
  </w:endnote>
  <w:endnote w:type="continuationSeparator" w:id="0">
    <w:p w:rsidR="00F959B7" w:rsidRDefault="00F959B7" w:rsidP="00FA6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B">
    <w:altName w:val="Microsoft YaHei"/>
    <w:charset w:val="00"/>
    <w:family w:val="swiss"/>
    <w:pitch w:val="variable"/>
    <w:sig w:usb0="8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71F2" w:rsidRDefault="00F571F2" w:rsidP="00FA6430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571F2" w:rsidRDefault="00F571F2" w:rsidP="00B46D83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Ind w:w="-4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9326"/>
      <w:gridCol w:w="582"/>
      <w:gridCol w:w="582"/>
    </w:tblGrid>
    <w:tr w:rsidR="00F571F2" w:rsidTr="00D710C0">
      <w:trPr>
        <w:trHeight w:val="567"/>
      </w:trPr>
      <w:tc>
        <w:tcPr>
          <w:tcW w:w="9326" w:type="dxa"/>
          <w:shd w:val="clear" w:color="auto" w:fill="auto"/>
          <w:vAlign w:val="center"/>
        </w:tcPr>
        <w:p w:rsidR="00F571F2" w:rsidRPr="00D710C0" w:rsidRDefault="00F571F2" w:rsidP="00D710C0">
          <w:pPr>
            <w:jc w:val="center"/>
            <w:rPr>
              <w:lang w:val="en-US"/>
            </w:rPr>
          </w:pPr>
          <w:r w:rsidRPr="00D710C0">
            <w:rPr>
              <w:lang w:val="en-US"/>
            </w:rPr>
            <w:t>[</w:t>
          </w:r>
          <w:r w:rsidRPr="007722BF">
            <w:t>название</w:t>
          </w:r>
          <w:r>
            <w:t xml:space="preserve"> проектной организации]</w:t>
          </w:r>
        </w:p>
      </w:tc>
      <w:tc>
        <w:tcPr>
          <w:tcW w:w="582" w:type="dxa"/>
          <w:shd w:val="clear" w:color="auto" w:fill="auto"/>
          <w:vAlign w:val="center"/>
        </w:tcPr>
        <w:p w:rsidR="00F571F2" w:rsidRPr="00D710C0" w:rsidRDefault="00F571F2" w:rsidP="00D710C0">
          <w:pPr>
            <w:pStyle w:val="a3"/>
            <w:ind w:left="-72" w:right="-101"/>
            <w:jc w:val="center"/>
            <w:rPr>
              <w:sz w:val="20"/>
              <w:szCs w:val="20"/>
            </w:rPr>
          </w:pPr>
          <w:r w:rsidRPr="00D710C0">
            <w:rPr>
              <w:sz w:val="20"/>
              <w:szCs w:val="20"/>
            </w:rPr>
            <w:t>Лист</w:t>
          </w:r>
        </w:p>
      </w:tc>
      <w:tc>
        <w:tcPr>
          <w:tcW w:w="582" w:type="dxa"/>
          <w:shd w:val="clear" w:color="auto" w:fill="auto"/>
          <w:vAlign w:val="center"/>
        </w:tcPr>
        <w:p w:rsidR="00F571F2" w:rsidRPr="0044450F" w:rsidRDefault="00F571F2" w:rsidP="00D710C0">
          <w:pPr>
            <w:pStyle w:val="a3"/>
            <w:jc w:val="center"/>
          </w:pPr>
          <w:r w:rsidRPr="0044450F">
            <w:rPr>
              <w:rStyle w:val="a4"/>
            </w:rPr>
            <w:fldChar w:fldCharType="begin"/>
          </w:r>
          <w:r w:rsidRPr="0044450F">
            <w:rPr>
              <w:rStyle w:val="a4"/>
            </w:rPr>
            <w:instrText xml:space="preserve"> PAGE </w:instrText>
          </w:r>
          <w:r w:rsidRPr="0044450F">
            <w:rPr>
              <w:rStyle w:val="a4"/>
            </w:rPr>
            <w:fldChar w:fldCharType="separate"/>
          </w:r>
          <w:r w:rsidR="003F24E0">
            <w:rPr>
              <w:rStyle w:val="a4"/>
              <w:noProof/>
            </w:rPr>
            <w:t>2</w:t>
          </w:r>
          <w:r w:rsidRPr="0044450F">
            <w:rPr>
              <w:rStyle w:val="a4"/>
            </w:rPr>
            <w:fldChar w:fldCharType="end"/>
          </w:r>
        </w:p>
      </w:tc>
    </w:tr>
  </w:tbl>
  <w:p w:rsidR="00F571F2" w:rsidRDefault="00F571F2" w:rsidP="00B46D83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37" w:type="dxa"/>
      <w:tblInd w:w="-4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134"/>
      <w:gridCol w:w="1134"/>
      <w:gridCol w:w="851"/>
      <w:gridCol w:w="567"/>
      <w:gridCol w:w="4950"/>
      <w:gridCol w:w="851"/>
      <w:gridCol w:w="850"/>
    </w:tblGrid>
    <w:tr w:rsidR="00A47BA6" w:rsidTr="00797F2E">
      <w:trPr>
        <w:trHeight w:val="270"/>
      </w:trPr>
      <w:tc>
        <w:tcPr>
          <w:tcW w:w="1134" w:type="dxa"/>
          <w:shd w:val="clear" w:color="auto" w:fill="auto"/>
          <w:vAlign w:val="center"/>
        </w:tcPr>
        <w:p w:rsidR="00A47BA6" w:rsidRPr="002C3ED0" w:rsidRDefault="00A47BA6" w:rsidP="00A47BA6">
          <w:pPr>
            <w:pStyle w:val="a3"/>
            <w:ind w:left="-38"/>
            <w:rPr>
              <w:rFonts w:ascii="Calibri Light" w:hAnsi="Calibri Light" w:cs="Calibri Light"/>
              <w:sz w:val="18"/>
              <w:szCs w:val="18"/>
            </w:rPr>
          </w:pPr>
          <w:r w:rsidRPr="002C3ED0">
            <w:rPr>
              <w:rFonts w:ascii="Calibri Light" w:hAnsi="Calibri Light" w:cs="Calibri Light"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79EB4879" wp14:editId="52483B53">
                    <wp:simplePos x="0" y="0"/>
                    <wp:positionH relativeFrom="column">
                      <wp:posOffset>-243205</wp:posOffset>
                    </wp:positionH>
                    <wp:positionV relativeFrom="paragraph">
                      <wp:posOffset>-3074035</wp:posOffset>
                    </wp:positionV>
                    <wp:extent cx="169545" cy="350520"/>
                    <wp:effectExtent l="4445" t="2540" r="0" b="0"/>
                    <wp:wrapNone/>
                    <wp:docPr id="14" name="Text Box 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9545" cy="350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7BA6" w:rsidRPr="00B204ED" w:rsidRDefault="00A47BA6" w:rsidP="00B204ED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EB487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8" o:spid="_x0000_s1026" type="#_x0000_t202" style="position:absolute;left:0;text-align:left;margin-left:-19.15pt;margin-top:-242.05pt;width:13.35pt;height:2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" filled="f" stroked="f">
                    <v:textbox style="layout-flow:vertical;mso-layout-flow-alt:bottom-to-top" inset="0,0,0,0">
                      <w:txbxContent>
                        <w:p w:rsidR="00A47BA6" w:rsidRPr="00B204ED" w:rsidRDefault="00A47BA6" w:rsidP="00B204ED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2C3ED0">
            <w:rPr>
              <w:rFonts w:ascii="Calibri Light" w:hAnsi="Calibri Light" w:cs="Calibri Light"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3818B240" wp14:editId="267B0596">
                    <wp:simplePos x="0" y="0"/>
                    <wp:positionH relativeFrom="column">
                      <wp:posOffset>-424180</wp:posOffset>
                    </wp:positionH>
                    <wp:positionV relativeFrom="paragraph">
                      <wp:posOffset>-3074035</wp:posOffset>
                    </wp:positionV>
                    <wp:extent cx="169545" cy="350520"/>
                    <wp:effectExtent l="4445" t="2540" r="0" b="0"/>
                    <wp:wrapNone/>
                    <wp:docPr id="13" name="Text Box 6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9545" cy="350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7BA6" w:rsidRPr="00E33ADE" w:rsidRDefault="00A47BA6" w:rsidP="00A87E9C">
                                <w:pPr>
                                  <w:spacing w:before="40"/>
                                  <w:jc w:val="center"/>
                                  <w:rPr>
                                    <w:rFonts w:ascii="Calibri Light" w:hAnsi="Calibri Light" w:cs="Calibri Light"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 Light" w:hAnsi="Calibri Light" w:cs="Calibri Light"/>
                                    <w:sz w:val="14"/>
                                    <w:szCs w:val="14"/>
                                    <w:lang w:val="en-US"/>
                                  </w:rPr>
                                  <w:t>{{ date }}</w:t>
                                </w:r>
                              </w:p>
                              <w:p w:rsidR="00A47BA6" w:rsidRPr="00E7758F" w:rsidRDefault="00A47BA6" w:rsidP="00A47BA6">
                                <w:pPr>
                                  <w:jc w:val="center"/>
                                  <w:rPr>
                                    <w:rFonts w:ascii="Calibri Light" w:hAnsi="Calibri Light" w:cs="Calibri Light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  <w:p w:rsidR="00A47BA6" w:rsidRPr="002C3ED0" w:rsidRDefault="00A47BA6" w:rsidP="002C3ED0">
                                <w:pPr>
                                  <w:rPr>
                                    <w:rFonts w:ascii="Calibri Light" w:hAnsi="Calibri Light" w:cs="Calibri Light"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18B2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7" o:spid="_x0000_s1027" type="#_x0000_t202" style="position:absolute;left:0;text-align:left;margin-left:-33.4pt;margin-top:-242.05pt;width:13.35pt;height:27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" filled="f" stroked="f">
                    <v:textbox style="layout-flow:vertical;mso-layout-flow-alt:bottom-to-top" inset="0,0,0,0">
                      <w:txbxContent>
                        <w:p w:rsidR="00A47BA6" w:rsidRPr="00E33ADE" w:rsidRDefault="00A47BA6" w:rsidP="00A87E9C">
                          <w:pPr>
                            <w:spacing w:before="40"/>
                            <w:jc w:val="center"/>
                            <w:rPr>
                              <w:rFonts w:ascii="Calibri Light" w:hAnsi="Calibri Light" w:cs="Calibri Light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sz w:val="14"/>
                              <w:szCs w:val="14"/>
                              <w:lang w:val="en-US"/>
                            </w:rPr>
                            <w:t>{{ date }}</w:t>
                          </w:r>
                        </w:p>
                        <w:p w:rsidR="00A47BA6" w:rsidRPr="00E7758F" w:rsidRDefault="00A47BA6" w:rsidP="00A47BA6">
                          <w:pPr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A47BA6" w:rsidRPr="002C3ED0" w:rsidRDefault="00A47BA6" w:rsidP="002C3ED0">
                          <w:pPr>
                            <w:rPr>
                              <w:rFonts w:ascii="Calibri Light" w:hAnsi="Calibri Light" w:cs="Calibri Light"/>
                              <w:sz w:val="14"/>
                              <w:szCs w:val="14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2C3ED0">
            <w:rPr>
              <w:rFonts w:ascii="Calibri Light" w:hAnsi="Calibri Light" w:cs="Calibri Light"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58921825" wp14:editId="77B5164F">
                    <wp:simplePos x="0" y="0"/>
                    <wp:positionH relativeFrom="column">
                      <wp:posOffset>-243205</wp:posOffset>
                    </wp:positionH>
                    <wp:positionV relativeFrom="paragraph">
                      <wp:posOffset>-1983740</wp:posOffset>
                    </wp:positionV>
                    <wp:extent cx="169545" cy="699770"/>
                    <wp:effectExtent l="4445" t="0" r="0" b="0"/>
                    <wp:wrapNone/>
                    <wp:docPr id="12" name="Text Box 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9545" cy="6997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7BA6" w:rsidRPr="00B204ED" w:rsidRDefault="00A47BA6" w:rsidP="00B204ED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18000" rIns="0" bIns="180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921825" id="Text Box 66" o:spid="_x0000_s1028" type="#_x0000_t202" style="position:absolute;left:0;text-align:left;margin-left:-19.15pt;margin-top:-156.2pt;width:13.35pt;height:5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" filled="f" stroked="f">
                    <v:textbox style="layout-flow:vertical;mso-layout-flow-alt:bottom-to-top" inset="0,.5mm,0,.5mm">
                      <w:txbxContent>
                        <w:p w:rsidR="00A47BA6" w:rsidRPr="00B204ED" w:rsidRDefault="00A47BA6" w:rsidP="00B204ED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2C3ED0">
            <w:rPr>
              <w:rFonts w:ascii="Calibri Light" w:hAnsi="Calibri Light" w:cs="Calibri Light"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7925D0DA" wp14:editId="3ACA3AA6">
                    <wp:simplePos x="0" y="0"/>
                    <wp:positionH relativeFrom="column">
                      <wp:posOffset>-424180</wp:posOffset>
                    </wp:positionH>
                    <wp:positionV relativeFrom="paragraph">
                      <wp:posOffset>-1983740</wp:posOffset>
                    </wp:positionV>
                    <wp:extent cx="169545" cy="699770"/>
                    <wp:effectExtent l="4445" t="0" r="0" b="0"/>
                    <wp:wrapNone/>
                    <wp:docPr id="11" name="Text Box 6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9545" cy="6997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7BA6" w:rsidRPr="00E33ADE" w:rsidRDefault="00A47BA6" w:rsidP="00A47BA6">
                                <w:pPr>
                                  <w:rPr>
                                    <w:rFonts w:ascii="Calibri Light" w:hAnsi="Calibri Light" w:cs="Calibri Light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 Light" w:hAnsi="Calibri Light" w:cs="Calibri Light"/>
                                    <w:sz w:val="20"/>
                                    <w:szCs w:val="20"/>
                                    <w:lang w:val="en-US"/>
                                  </w:rPr>
                                  <w:t>{{ norm_control }}</w:t>
                                </w:r>
                              </w:p>
                              <w:p w:rsidR="00A47BA6" w:rsidRPr="00E7758F" w:rsidRDefault="00A47BA6" w:rsidP="00A47BA6">
                                <w:pPr>
                                  <w:rPr>
                                    <w:rFonts w:ascii="Calibri Light" w:hAnsi="Calibri Light" w:cs="Calibri Light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  <w:p w:rsidR="00A47BA6" w:rsidRPr="002C3ED0" w:rsidRDefault="00A47BA6" w:rsidP="00B204ED">
                                <w:pPr>
                                  <w:rPr>
                                    <w:rFonts w:ascii="Calibri Light" w:hAnsi="Calibri Light" w:cs="Calibri Light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18000" rIns="0" bIns="180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25D0DA" id="Text Box 65" o:spid="_x0000_s1029" type="#_x0000_t202" style="position:absolute;left:0;text-align:left;margin-left:-33.4pt;margin-top:-156.2pt;width:13.35pt;height:55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" filled="f" stroked="f">
                    <v:textbox style="layout-flow:vertical;mso-layout-flow-alt:bottom-to-top" inset="0,.5mm,0,.5mm">
                      <w:txbxContent>
                        <w:p w:rsidR="00A47BA6" w:rsidRPr="00E33ADE" w:rsidRDefault="00A47BA6" w:rsidP="00A47BA6">
                          <w:pPr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n-US"/>
                            </w:rPr>
                            <w:t>{</w:t>
                          </w:r>
                          <w:proofErr w:type="gramStart"/>
                          <w:r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n-US"/>
                            </w:rPr>
                            <w:t xml:space="preserve">{ </w:t>
                          </w:r>
                          <w:proofErr w:type="spellStart"/>
                          <w:r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n-US"/>
                            </w:rPr>
                            <w:t>norm</w:t>
                          </w:r>
                          <w:proofErr w:type="gramEnd"/>
                          <w:r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n-US"/>
                            </w:rPr>
                            <w:t>_control</w:t>
                          </w:r>
                          <w:proofErr w:type="spellEnd"/>
                          <w:r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n-US"/>
                            </w:rPr>
                            <w:t xml:space="preserve"> }}</w:t>
                          </w:r>
                        </w:p>
                        <w:p w:rsidR="00A47BA6" w:rsidRPr="00E7758F" w:rsidRDefault="00A47BA6" w:rsidP="00A47BA6">
                          <w:pPr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A47BA6" w:rsidRPr="002C3ED0" w:rsidRDefault="00A47BA6" w:rsidP="00B204ED">
                          <w:pPr>
                            <w:rPr>
                              <w:rFonts w:ascii="Calibri Light" w:hAnsi="Calibri Light" w:cs="Calibri Light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2C3ED0">
            <w:rPr>
              <w:rFonts w:ascii="Calibri Light" w:hAnsi="Calibri Light" w:cs="Calibri Light"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7B38CB17" wp14:editId="4CD43AEC">
                    <wp:simplePos x="0" y="0"/>
                    <wp:positionH relativeFrom="column">
                      <wp:posOffset>-605155</wp:posOffset>
                    </wp:positionH>
                    <wp:positionV relativeFrom="paragraph">
                      <wp:posOffset>-1261110</wp:posOffset>
                    </wp:positionV>
                    <wp:extent cx="169545" cy="1056005"/>
                    <wp:effectExtent l="4445" t="0" r="0" b="0"/>
                    <wp:wrapNone/>
                    <wp:docPr id="10" name="Text Box 6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9545" cy="10560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7BA6" w:rsidRPr="00E7758F" w:rsidRDefault="00A47BA6" w:rsidP="00B204ED">
                                <w:pPr>
                                  <w:rPr>
                                    <w:rFonts w:ascii="Calibri Light" w:hAnsi="Calibri Light" w:cs="Calibri Light"/>
                                    <w:sz w:val="20"/>
                                    <w:szCs w:val="20"/>
                                  </w:rPr>
                                </w:pPr>
                                <w:r w:rsidRPr="00E7758F">
                                  <w:rPr>
                                    <w:rFonts w:ascii="Calibri Light" w:hAnsi="Calibri Light" w:cs="Calibri Light"/>
                                    <w:sz w:val="20"/>
                                    <w:szCs w:val="20"/>
                                  </w:rPr>
                                  <w:t>Согласованно</w:t>
                                </w:r>
                              </w:p>
                            </w:txbxContent>
                          </wps:txbx>
                          <wps:bodyPr rot="0" vert="vert270" wrap="square" lIns="0" tIns="36000" rIns="0" bIns="360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38CB17" id="Text Box 64" o:spid="_x0000_s1030" type="#_x0000_t202" style="position:absolute;left:0;text-align:left;margin-left:-47.65pt;margin-top:-99.3pt;width:13.35pt;height:83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" filled="f" stroked="f">
                    <v:textbox style="layout-flow:vertical;mso-layout-flow-alt:bottom-to-top" inset="0,1mm,0,1mm">
                      <w:txbxContent>
                        <w:p w:rsidR="00A47BA6" w:rsidRPr="00E7758F" w:rsidRDefault="00A47BA6" w:rsidP="00B204ED">
                          <w:pPr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E7758F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Согласованно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2C3ED0">
            <w:rPr>
              <w:rFonts w:ascii="Calibri Light" w:hAnsi="Calibri Light" w:cs="Calibri Light"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04E55C76" wp14:editId="6E18BD7B">
                    <wp:simplePos x="0" y="0"/>
                    <wp:positionH relativeFrom="column">
                      <wp:posOffset>-245110</wp:posOffset>
                    </wp:positionH>
                    <wp:positionV relativeFrom="paragraph">
                      <wp:posOffset>-1261110</wp:posOffset>
                    </wp:positionV>
                    <wp:extent cx="169545" cy="1056005"/>
                    <wp:effectExtent l="2540" t="0" r="0" b="0"/>
                    <wp:wrapNone/>
                    <wp:docPr id="9" name="Text Box 6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9545" cy="10560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7BA6" w:rsidRPr="00B204ED" w:rsidRDefault="00A47BA6" w:rsidP="00B204ED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36000" rIns="0" bIns="360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E55C76" id="Text Box 63" o:spid="_x0000_s1031" type="#_x0000_t202" style="position:absolute;left:0;text-align:left;margin-left:-19.3pt;margin-top:-99.3pt;width:13.35pt;height:83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" filled="f" stroked="f">
                    <v:textbox style="layout-flow:vertical;mso-layout-flow-alt:bottom-to-top" inset="0,1mm,0,1mm">
                      <w:txbxContent>
                        <w:p w:rsidR="00A47BA6" w:rsidRPr="00B204ED" w:rsidRDefault="00A47BA6" w:rsidP="00B204ED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2C3ED0">
            <w:rPr>
              <w:rFonts w:ascii="Calibri Light" w:hAnsi="Calibri Light" w:cs="Calibri Light"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462A14BD" wp14:editId="576A76A4">
                    <wp:simplePos x="0" y="0"/>
                    <wp:positionH relativeFrom="column">
                      <wp:posOffset>-424180</wp:posOffset>
                    </wp:positionH>
                    <wp:positionV relativeFrom="paragraph">
                      <wp:posOffset>-1261110</wp:posOffset>
                    </wp:positionV>
                    <wp:extent cx="169545" cy="1056005"/>
                    <wp:effectExtent l="4445" t="0" r="0" b="0"/>
                    <wp:wrapNone/>
                    <wp:docPr id="8" name="Text Box 6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9545" cy="10560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7BA6" w:rsidRPr="002C3ED0" w:rsidRDefault="00A47BA6" w:rsidP="00B204ED">
                                <w:pPr>
                                  <w:rPr>
                                    <w:rFonts w:ascii="Calibri Light" w:hAnsi="Calibri Light" w:cs="Calibri Light"/>
                                    <w:sz w:val="18"/>
                                    <w:szCs w:val="18"/>
                                  </w:rPr>
                                </w:pPr>
                                <w:r w:rsidRPr="002C3ED0">
                                  <w:rPr>
                                    <w:rFonts w:ascii="Calibri Light" w:hAnsi="Calibri Light" w:cs="Calibri Light"/>
                                    <w:sz w:val="18"/>
                                    <w:szCs w:val="18"/>
                                  </w:rPr>
                                  <w:t>Н.контр</w:t>
                                </w:r>
                              </w:p>
                            </w:txbxContent>
                          </wps:txbx>
                          <wps:bodyPr rot="0" vert="vert270" wrap="square" lIns="0" tIns="36000" rIns="0" bIns="360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2A14BD" id="Text Box 62" o:spid="_x0000_s1032" type="#_x0000_t202" style="position:absolute;left:0;text-align:left;margin-left:-33.4pt;margin-top:-99.3pt;width:13.35pt;height:8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" filled="f" stroked="f">
                    <v:textbox style="layout-flow:vertical;mso-layout-flow-alt:bottom-to-top" inset="0,1mm,0,1mm">
                      <w:txbxContent>
                        <w:p w:rsidR="00A47BA6" w:rsidRPr="002C3ED0" w:rsidRDefault="00A47BA6" w:rsidP="00B204ED">
                          <w:pPr>
                            <w:rPr>
                              <w:rFonts w:ascii="Calibri Light" w:hAnsi="Calibri Light" w:cs="Calibri Light"/>
                              <w:sz w:val="18"/>
                              <w:szCs w:val="18"/>
                            </w:rPr>
                          </w:pPr>
                          <w:proofErr w:type="spellStart"/>
                          <w:proofErr w:type="gramStart"/>
                          <w:r w:rsidRPr="002C3ED0">
                            <w:rPr>
                              <w:rFonts w:ascii="Calibri Light" w:hAnsi="Calibri Light" w:cs="Calibri Light"/>
                              <w:sz w:val="18"/>
                              <w:szCs w:val="18"/>
                            </w:rPr>
                            <w:t>Н.контр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w:pict>
              </mc:Fallback>
            </mc:AlternateContent>
          </w:r>
          <w:r w:rsidRPr="002C3ED0">
            <w:rPr>
              <w:rFonts w:ascii="Calibri Light" w:hAnsi="Calibri Light" w:cs="Calibri Light"/>
              <w:noProof/>
              <w:sz w:val="18"/>
              <w:szCs w:val="18"/>
            </w:rPr>
            <mc:AlternateContent>
              <mc:Choice Requires="wpg">
                <w:drawing>
                  <wp:anchor distT="0" distB="0" distL="114300" distR="114300" simplePos="0" relativeHeight="251668480" behindDoc="0" locked="0" layoutInCell="1" allowOverlap="1" wp14:anchorId="2A566592" wp14:editId="4F834C68">
                    <wp:simplePos x="0" y="0"/>
                    <wp:positionH relativeFrom="column">
                      <wp:posOffset>-608330</wp:posOffset>
                    </wp:positionH>
                    <wp:positionV relativeFrom="paragraph">
                      <wp:posOffset>-3077845</wp:posOffset>
                    </wp:positionV>
                    <wp:extent cx="539750" cy="2881630"/>
                    <wp:effectExtent l="10795" t="17780" r="11430" b="15240"/>
                    <wp:wrapNone/>
                    <wp:docPr id="1" name="Group 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39750" cy="2881630"/>
                              <a:chOff x="229" y="11930"/>
                              <a:chExt cx="850" cy="4538"/>
                            </a:xfrm>
                          </wpg:grpSpPr>
                          <wps:wsp>
                            <wps:cNvPr id="2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9" y="11933"/>
                                <a:ext cx="850" cy="453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Line 3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13" y="11930"/>
                                <a:ext cx="0" cy="452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" name="Line 4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99" y="11939"/>
                                <a:ext cx="0" cy="452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Line 5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06" y="13636"/>
                                <a:ext cx="56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Line 5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06" y="12489"/>
                                <a:ext cx="56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Line 5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06" y="14763"/>
                                <a:ext cx="56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1FBCD54" id="Group 53" o:spid="_x0000_s1026" style="position:absolute;margin-left:-47.9pt;margin-top:-242.35pt;width:42.5pt;height:226.9pt;z-index:251668480" coordorigin="229,11930" coordsize="850,4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">
                    <v:rect id="Rectangle 31" o:spid="_x0000_s1027" style="position:absolute;left:229;top:11933;width:850;height:4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" filled="f" strokeweight="1.5pt"/>
                    <v:line id="Line 39" o:spid="_x0000_s1028" style="position:absolute;flip:y;visibility:visible;mso-wrap-style:square" from="513,11930" to="513,16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" strokeweight="1.5pt"/>
                    <v:line id="Line 40" o:spid="_x0000_s1029" style="position:absolute;flip:y;visibility:visible;mso-wrap-style:square" from="799,11939" to="799,16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"/>
                    <v:line id="Line 50" o:spid="_x0000_s1030" style="position:absolute;flip:x;visibility:visible;mso-wrap-style:square" from="506,13636" to="1073,13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" strokeweight="1.5pt"/>
                    <v:line id="Line 51" o:spid="_x0000_s1031" style="position:absolute;flip:x;visibility:visible;mso-wrap-style:square" from="506,12489" to="1073,12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" strokeweight="1.5pt"/>
                    <v:line id="Line 52" o:spid="_x0000_s1032" style="position:absolute;flip:x;visibility:visible;mso-wrap-style:square" from="506,14763" to="1073,14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" strokeweight="1.5pt"/>
                  </v:group>
                </w:pict>
              </mc:Fallback>
            </mc:AlternateContent>
          </w:r>
          <w:r w:rsidRPr="002C3ED0">
            <w:rPr>
              <w:rFonts w:ascii="Calibri Light" w:hAnsi="Calibri Light" w:cs="Calibri Light"/>
              <w:sz w:val="18"/>
              <w:szCs w:val="18"/>
            </w:rPr>
            <w:t>Изм. внёс</w:t>
          </w:r>
        </w:p>
      </w:tc>
      <w:tc>
        <w:tcPr>
          <w:tcW w:w="1134" w:type="dxa"/>
          <w:shd w:val="clear" w:color="auto" w:fill="auto"/>
          <w:vAlign w:val="center"/>
        </w:tcPr>
        <w:p w:rsidR="00A47BA6" w:rsidRPr="00EF6DEA" w:rsidRDefault="00A47BA6" w:rsidP="00A47BA6">
          <w:pPr>
            <w:pStyle w:val="a3"/>
            <w:ind w:left="-44" w:right="-88"/>
            <w:rPr>
              <w:rFonts w:asciiTheme="majorHAnsi" w:hAnsiTheme="majorHAnsi"/>
              <w:sz w:val="18"/>
              <w:szCs w:val="18"/>
              <w:lang w:val="en-US"/>
            </w:rPr>
          </w:pPr>
          <w:r w:rsidRPr="00EF6DEA">
            <w:rPr>
              <w:rFonts w:asciiTheme="majorHAnsi" w:hAnsiTheme="majorHAnsi"/>
              <w:sz w:val="18"/>
              <w:szCs w:val="18"/>
              <w:lang w:val="en-US"/>
            </w:rPr>
            <w:t>{{ changes_by }}</w:t>
          </w:r>
        </w:p>
      </w:tc>
      <w:tc>
        <w:tcPr>
          <w:tcW w:w="851" w:type="dxa"/>
          <w:shd w:val="clear" w:color="auto" w:fill="auto"/>
          <w:vAlign w:val="center"/>
        </w:tcPr>
        <w:p w:rsidR="00A47BA6" w:rsidRPr="00E33ADE" w:rsidRDefault="00A47BA6" w:rsidP="00A47BA6">
          <w:pPr>
            <w:pStyle w:val="a3"/>
            <w:rPr>
              <w:rFonts w:ascii="Calibri Light" w:hAnsi="Calibri Light" w:cs="Calibri Light"/>
              <w:sz w:val="18"/>
              <w:szCs w:val="18"/>
            </w:rPr>
          </w:pPr>
        </w:p>
      </w:tc>
      <w:tc>
        <w:tcPr>
          <w:tcW w:w="567" w:type="dxa"/>
          <w:shd w:val="clear" w:color="auto" w:fill="auto"/>
          <w:vAlign w:val="center"/>
        </w:tcPr>
        <w:p w:rsidR="00A47BA6" w:rsidRPr="00E33ADE" w:rsidRDefault="00A47BA6" w:rsidP="00A47BA6">
          <w:pPr>
            <w:pStyle w:val="a3"/>
            <w:ind w:left="-133" w:right="-134"/>
            <w:jc w:val="center"/>
            <w:rPr>
              <w:rFonts w:ascii="Calibri Light" w:hAnsi="Calibri Light" w:cs="Calibri Light"/>
              <w:sz w:val="14"/>
              <w:szCs w:val="14"/>
              <w:lang w:val="en-US"/>
            </w:rPr>
          </w:pPr>
          <w:r>
            <w:rPr>
              <w:rFonts w:ascii="Calibri Light" w:hAnsi="Calibri Light" w:cs="Calibri Light"/>
              <w:sz w:val="14"/>
              <w:szCs w:val="14"/>
              <w:lang w:val="en-US"/>
            </w:rPr>
            <w:t>{{ date }}</w:t>
          </w:r>
        </w:p>
      </w:tc>
      <w:tc>
        <w:tcPr>
          <w:tcW w:w="4950" w:type="dxa"/>
          <w:vMerge w:val="restart"/>
          <w:shd w:val="clear" w:color="auto" w:fill="auto"/>
          <w:vAlign w:val="center"/>
        </w:tcPr>
        <w:p w:rsidR="00A47BA6" w:rsidRPr="00E7758F" w:rsidRDefault="00A47BA6" w:rsidP="00A47BA6">
          <w:pPr>
            <w:pStyle w:val="a3"/>
            <w:jc w:val="center"/>
            <w:rPr>
              <w:rFonts w:ascii="Calibri Light" w:hAnsi="Calibri Light" w:cs="Calibri Light"/>
              <w:szCs w:val="20"/>
            </w:rPr>
          </w:pPr>
        </w:p>
      </w:tc>
      <w:tc>
        <w:tcPr>
          <w:tcW w:w="851" w:type="dxa"/>
          <w:vMerge w:val="restart"/>
          <w:shd w:val="clear" w:color="auto" w:fill="auto"/>
          <w:vAlign w:val="center"/>
        </w:tcPr>
        <w:p w:rsidR="00A47BA6" w:rsidRPr="00E7758F" w:rsidRDefault="00A47BA6" w:rsidP="00A47BA6">
          <w:pPr>
            <w:pStyle w:val="a3"/>
            <w:ind w:left="-165" w:right="-122"/>
            <w:jc w:val="center"/>
            <w:rPr>
              <w:rFonts w:ascii="Calibri Light" w:hAnsi="Calibri Light" w:cs="Calibri Light"/>
              <w:sz w:val="20"/>
              <w:szCs w:val="20"/>
            </w:rPr>
          </w:pPr>
          <w:r w:rsidRPr="00E7758F">
            <w:rPr>
              <w:rFonts w:ascii="Calibri Light" w:hAnsi="Calibri Light" w:cs="Calibri Light"/>
              <w:sz w:val="20"/>
              <w:szCs w:val="20"/>
            </w:rPr>
            <w:t>Лист</w:t>
          </w:r>
        </w:p>
      </w:tc>
      <w:tc>
        <w:tcPr>
          <w:tcW w:w="850" w:type="dxa"/>
          <w:vMerge w:val="restart"/>
          <w:shd w:val="clear" w:color="auto" w:fill="auto"/>
          <w:vAlign w:val="center"/>
        </w:tcPr>
        <w:p w:rsidR="00A47BA6" w:rsidRPr="00E7758F" w:rsidRDefault="00A47BA6" w:rsidP="00A47BA6">
          <w:pPr>
            <w:pStyle w:val="a3"/>
            <w:ind w:left="-94" w:right="-83"/>
            <w:jc w:val="center"/>
            <w:rPr>
              <w:rFonts w:ascii="Calibri Light" w:hAnsi="Calibri Light" w:cs="Calibri Light"/>
              <w:sz w:val="20"/>
              <w:szCs w:val="20"/>
            </w:rPr>
          </w:pPr>
          <w:r w:rsidRPr="00E7758F">
            <w:rPr>
              <w:rFonts w:ascii="Calibri Light" w:hAnsi="Calibri Light" w:cs="Calibri Light"/>
              <w:sz w:val="20"/>
              <w:szCs w:val="20"/>
            </w:rPr>
            <w:t>Листов</w:t>
          </w:r>
        </w:p>
      </w:tc>
    </w:tr>
    <w:tr w:rsidR="00A47BA6" w:rsidTr="00797F2E">
      <w:trPr>
        <w:trHeight w:val="270"/>
      </w:trPr>
      <w:tc>
        <w:tcPr>
          <w:tcW w:w="1134" w:type="dxa"/>
          <w:shd w:val="clear" w:color="auto" w:fill="auto"/>
          <w:vAlign w:val="center"/>
        </w:tcPr>
        <w:p w:rsidR="00A47BA6" w:rsidRPr="002C3ED0" w:rsidRDefault="00A47BA6" w:rsidP="00A47BA6">
          <w:pPr>
            <w:pStyle w:val="a3"/>
            <w:ind w:left="-38"/>
            <w:rPr>
              <w:rFonts w:ascii="Calibri Light" w:hAnsi="Calibri Light" w:cs="Calibri Light"/>
              <w:sz w:val="18"/>
              <w:szCs w:val="18"/>
            </w:rPr>
          </w:pPr>
          <w:r w:rsidRPr="002C3ED0">
            <w:rPr>
              <w:rFonts w:ascii="Calibri Light" w:hAnsi="Calibri Light" w:cs="Calibri Light"/>
              <w:sz w:val="18"/>
              <w:szCs w:val="18"/>
            </w:rPr>
            <w:t>Составил</w:t>
          </w:r>
        </w:p>
      </w:tc>
      <w:tc>
        <w:tcPr>
          <w:tcW w:w="1134" w:type="dxa"/>
          <w:shd w:val="clear" w:color="auto" w:fill="auto"/>
          <w:vAlign w:val="center"/>
        </w:tcPr>
        <w:p w:rsidR="00A47BA6" w:rsidRPr="00EF6DEA" w:rsidRDefault="00A47BA6" w:rsidP="00A47BA6">
          <w:pPr>
            <w:pStyle w:val="a3"/>
            <w:ind w:left="-44" w:right="-88"/>
            <w:rPr>
              <w:rFonts w:asciiTheme="majorHAnsi" w:hAnsiTheme="majorHAnsi"/>
              <w:sz w:val="18"/>
              <w:szCs w:val="18"/>
              <w:lang w:val="en-US"/>
            </w:rPr>
          </w:pPr>
          <w:r w:rsidRPr="00EF6DEA">
            <w:rPr>
              <w:rFonts w:asciiTheme="majorHAnsi" w:hAnsiTheme="majorHAnsi"/>
              <w:sz w:val="18"/>
              <w:szCs w:val="18"/>
              <w:lang w:val="en-US"/>
            </w:rPr>
            <w:t>{{ made_by }}</w:t>
          </w:r>
        </w:p>
      </w:tc>
      <w:tc>
        <w:tcPr>
          <w:tcW w:w="851" w:type="dxa"/>
          <w:shd w:val="clear" w:color="auto" w:fill="auto"/>
          <w:vAlign w:val="center"/>
        </w:tcPr>
        <w:p w:rsidR="00A47BA6" w:rsidRPr="00E33ADE" w:rsidRDefault="00A47BA6" w:rsidP="00A47BA6">
          <w:pPr>
            <w:pStyle w:val="a3"/>
            <w:rPr>
              <w:sz w:val="18"/>
              <w:szCs w:val="18"/>
            </w:rPr>
          </w:pPr>
        </w:p>
      </w:tc>
      <w:tc>
        <w:tcPr>
          <w:tcW w:w="567" w:type="dxa"/>
          <w:shd w:val="clear" w:color="auto" w:fill="auto"/>
          <w:vAlign w:val="center"/>
        </w:tcPr>
        <w:p w:rsidR="00A47BA6" w:rsidRPr="00D710C0" w:rsidRDefault="00A47BA6" w:rsidP="00A47BA6">
          <w:pPr>
            <w:pStyle w:val="a3"/>
            <w:ind w:left="-133" w:right="-134"/>
            <w:jc w:val="center"/>
            <w:rPr>
              <w:sz w:val="20"/>
              <w:szCs w:val="20"/>
              <w:lang w:val="en-US"/>
            </w:rPr>
          </w:pPr>
          <w:r>
            <w:rPr>
              <w:rFonts w:ascii="Calibri Light" w:hAnsi="Calibri Light" w:cs="Calibri Light"/>
              <w:sz w:val="14"/>
              <w:szCs w:val="14"/>
              <w:lang w:val="en-US"/>
            </w:rPr>
            <w:t>{{ date }}</w:t>
          </w:r>
        </w:p>
      </w:tc>
      <w:tc>
        <w:tcPr>
          <w:tcW w:w="4950" w:type="dxa"/>
          <w:vMerge/>
          <w:shd w:val="clear" w:color="auto" w:fill="auto"/>
          <w:vAlign w:val="center"/>
        </w:tcPr>
        <w:p w:rsidR="00A47BA6" w:rsidRPr="00E7758F" w:rsidRDefault="00A47BA6" w:rsidP="00A47BA6">
          <w:pPr>
            <w:pStyle w:val="a3"/>
            <w:rPr>
              <w:rFonts w:ascii="Calibri Light" w:hAnsi="Calibri Light" w:cs="Calibri Light"/>
              <w:sz w:val="16"/>
              <w:szCs w:val="16"/>
            </w:rPr>
          </w:pPr>
        </w:p>
      </w:tc>
      <w:tc>
        <w:tcPr>
          <w:tcW w:w="851" w:type="dxa"/>
          <w:vMerge/>
          <w:shd w:val="clear" w:color="auto" w:fill="auto"/>
          <w:vAlign w:val="center"/>
        </w:tcPr>
        <w:p w:rsidR="00A47BA6" w:rsidRPr="00E7758F" w:rsidRDefault="00A47BA6" w:rsidP="00A47BA6">
          <w:pPr>
            <w:pStyle w:val="a3"/>
            <w:ind w:left="-73" w:right="-122"/>
            <w:rPr>
              <w:rFonts w:ascii="Calibri Light" w:hAnsi="Calibri Light" w:cs="Calibri Light"/>
              <w:sz w:val="20"/>
              <w:szCs w:val="20"/>
            </w:rPr>
          </w:pPr>
        </w:p>
      </w:tc>
      <w:tc>
        <w:tcPr>
          <w:tcW w:w="850" w:type="dxa"/>
          <w:vMerge/>
          <w:shd w:val="clear" w:color="auto" w:fill="auto"/>
          <w:vAlign w:val="center"/>
        </w:tcPr>
        <w:p w:rsidR="00A47BA6" w:rsidRPr="00E7758F" w:rsidRDefault="00A47BA6" w:rsidP="00A47BA6">
          <w:pPr>
            <w:pStyle w:val="a3"/>
            <w:ind w:left="-94" w:right="-83"/>
            <w:rPr>
              <w:rFonts w:ascii="Calibri Light" w:hAnsi="Calibri Light" w:cs="Calibri Light"/>
              <w:sz w:val="20"/>
              <w:szCs w:val="20"/>
            </w:rPr>
          </w:pPr>
        </w:p>
      </w:tc>
    </w:tr>
    <w:tr w:rsidR="00A47BA6" w:rsidTr="00797F2E">
      <w:trPr>
        <w:trHeight w:val="270"/>
      </w:trPr>
      <w:tc>
        <w:tcPr>
          <w:tcW w:w="1134" w:type="dxa"/>
          <w:shd w:val="clear" w:color="auto" w:fill="auto"/>
          <w:vAlign w:val="center"/>
        </w:tcPr>
        <w:p w:rsidR="00A47BA6" w:rsidRPr="002C3ED0" w:rsidRDefault="00A47BA6" w:rsidP="00A47BA6">
          <w:pPr>
            <w:pStyle w:val="a3"/>
            <w:ind w:left="-38"/>
            <w:rPr>
              <w:rFonts w:ascii="Calibri Light" w:hAnsi="Calibri Light" w:cs="Calibri Light"/>
              <w:sz w:val="18"/>
              <w:szCs w:val="18"/>
            </w:rPr>
          </w:pPr>
          <w:r w:rsidRPr="002C3ED0">
            <w:rPr>
              <w:rFonts w:ascii="Calibri Light" w:hAnsi="Calibri Light" w:cs="Calibri Light"/>
              <w:sz w:val="18"/>
              <w:szCs w:val="18"/>
            </w:rPr>
            <w:t>ГИП</w:t>
          </w:r>
        </w:p>
      </w:tc>
      <w:tc>
        <w:tcPr>
          <w:tcW w:w="1134" w:type="dxa"/>
          <w:shd w:val="clear" w:color="auto" w:fill="auto"/>
          <w:vAlign w:val="center"/>
        </w:tcPr>
        <w:p w:rsidR="00A47BA6" w:rsidRPr="00EF6DEA" w:rsidRDefault="00A47BA6" w:rsidP="00A47BA6">
          <w:pPr>
            <w:pStyle w:val="a3"/>
            <w:ind w:left="-44" w:right="-88"/>
            <w:rPr>
              <w:rFonts w:asciiTheme="majorHAnsi" w:hAnsiTheme="majorHAnsi"/>
              <w:sz w:val="18"/>
              <w:szCs w:val="18"/>
              <w:lang w:val="en-US"/>
            </w:rPr>
          </w:pPr>
          <w:r w:rsidRPr="00EF6DEA">
            <w:rPr>
              <w:rFonts w:asciiTheme="majorHAnsi" w:hAnsiTheme="majorHAnsi"/>
              <w:sz w:val="18"/>
              <w:szCs w:val="18"/>
              <w:lang w:val="en-US"/>
            </w:rPr>
            <w:t>{{ chief_engineer }}</w:t>
          </w:r>
        </w:p>
      </w:tc>
      <w:tc>
        <w:tcPr>
          <w:tcW w:w="851" w:type="dxa"/>
          <w:shd w:val="clear" w:color="auto" w:fill="auto"/>
          <w:vAlign w:val="center"/>
        </w:tcPr>
        <w:p w:rsidR="00A47BA6" w:rsidRPr="00E33ADE" w:rsidRDefault="00A47BA6" w:rsidP="00A47BA6">
          <w:pPr>
            <w:pStyle w:val="a3"/>
            <w:rPr>
              <w:sz w:val="18"/>
              <w:szCs w:val="18"/>
            </w:rPr>
          </w:pPr>
        </w:p>
      </w:tc>
      <w:tc>
        <w:tcPr>
          <w:tcW w:w="567" w:type="dxa"/>
          <w:shd w:val="clear" w:color="auto" w:fill="auto"/>
          <w:vAlign w:val="center"/>
        </w:tcPr>
        <w:p w:rsidR="00A47BA6" w:rsidRPr="00D710C0" w:rsidRDefault="00A47BA6" w:rsidP="00A47BA6">
          <w:pPr>
            <w:pStyle w:val="a3"/>
            <w:ind w:left="-133" w:right="-134"/>
            <w:jc w:val="center"/>
            <w:rPr>
              <w:sz w:val="20"/>
              <w:szCs w:val="20"/>
            </w:rPr>
          </w:pPr>
          <w:r>
            <w:rPr>
              <w:rFonts w:ascii="Calibri Light" w:hAnsi="Calibri Light" w:cs="Calibri Light"/>
              <w:sz w:val="14"/>
              <w:szCs w:val="14"/>
              <w:lang w:val="en-US"/>
            </w:rPr>
            <w:t>{{ date }}</w:t>
          </w:r>
        </w:p>
      </w:tc>
      <w:tc>
        <w:tcPr>
          <w:tcW w:w="4950" w:type="dxa"/>
          <w:vMerge/>
          <w:shd w:val="clear" w:color="auto" w:fill="auto"/>
          <w:vAlign w:val="center"/>
        </w:tcPr>
        <w:p w:rsidR="00A47BA6" w:rsidRPr="00E7758F" w:rsidRDefault="00A47BA6" w:rsidP="00A47BA6">
          <w:pPr>
            <w:pStyle w:val="a3"/>
            <w:rPr>
              <w:rFonts w:ascii="Calibri Light" w:hAnsi="Calibri Light" w:cs="Calibri Light"/>
              <w:sz w:val="16"/>
              <w:szCs w:val="16"/>
            </w:rPr>
          </w:pPr>
        </w:p>
      </w:tc>
      <w:tc>
        <w:tcPr>
          <w:tcW w:w="851" w:type="dxa"/>
          <w:vMerge w:val="restart"/>
          <w:shd w:val="clear" w:color="auto" w:fill="auto"/>
          <w:vAlign w:val="center"/>
        </w:tcPr>
        <w:p w:rsidR="00A47BA6" w:rsidRPr="00E7758F" w:rsidRDefault="00A47BA6" w:rsidP="00A47BA6">
          <w:pPr>
            <w:pStyle w:val="a3"/>
            <w:ind w:left="-128" w:right="-122"/>
            <w:jc w:val="center"/>
            <w:rPr>
              <w:rFonts w:ascii="Calibri Light" w:hAnsi="Calibri Light" w:cs="Calibri Light"/>
            </w:rPr>
          </w:pPr>
          <w:r w:rsidRPr="00E7758F">
            <w:rPr>
              <w:rStyle w:val="a4"/>
              <w:rFonts w:ascii="Calibri Light" w:hAnsi="Calibri Light" w:cs="Calibri Light"/>
            </w:rPr>
            <w:fldChar w:fldCharType="begin"/>
          </w:r>
          <w:r w:rsidRPr="00E7758F">
            <w:rPr>
              <w:rStyle w:val="a4"/>
              <w:rFonts w:ascii="Calibri Light" w:hAnsi="Calibri Light" w:cs="Calibri Light"/>
            </w:rPr>
            <w:instrText xml:space="preserve"> PAGE </w:instrText>
          </w:r>
          <w:r w:rsidRPr="00E7758F">
            <w:rPr>
              <w:rStyle w:val="a4"/>
              <w:rFonts w:ascii="Calibri Light" w:hAnsi="Calibri Light" w:cs="Calibri Light"/>
            </w:rPr>
            <w:fldChar w:fldCharType="separate"/>
          </w:r>
          <w:r w:rsidR="00A87E9C">
            <w:rPr>
              <w:rStyle w:val="a4"/>
              <w:rFonts w:ascii="Calibri Light" w:hAnsi="Calibri Light" w:cs="Calibri Light"/>
              <w:noProof/>
            </w:rPr>
            <w:t>1</w:t>
          </w:r>
          <w:r w:rsidRPr="00E7758F">
            <w:rPr>
              <w:rStyle w:val="a4"/>
              <w:rFonts w:ascii="Calibri Light" w:hAnsi="Calibri Light" w:cs="Calibri Light"/>
            </w:rPr>
            <w:fldChar w:fldCharType="end"/>
          </w:r>
        </w:p>
      </w:tc>
      <w:tc>
        <w:tcPr>
          <w:tcW w:w="850" w:type="dxa"/>
          <w:vMerge w:val="restart"/>
          <w:shd w:val="clear" w:color="auto" w:fill="auto"/>
          <w:vAlign w:val="center"/>
        </w:tcPr>
        <w:p w:rsidR="00A47BA6" w:rsidRPr="00E7758F" w:rsidRDefault="00A47BA6" w:rsidP="00A47BA6">
          <w:pPr>
            <w:pStyle w:val="a3"/>
            <w:ind w:left="-94" w:right="-83"/>
            <w:jc w:val="center"/>
            <w:rPr>
              <w:rFonts w:ascii="Calibri Light" w:hAnsi="Calibri Light" w:cs="Calibri Light"/>
            </w:rPr>
          </w:pPr>
          <w:r w:rsidRPr="00E7758F">
            <w:rPr>
              <w:rStyle w:val="a4"/>
              <w:rFonts w:ascii="Calibri Light" w:hAnsi="Calibri Light" w:cs="Calibri Light"/>
            </w:rPr>
            <w:fldChar w:fldCharType="begin"/>
          </w:r>
          <w:r w:rsidRPr="00E7758F">
            <w:rPr>
              <w:rStyle w:val="a4"/>
              <w:rFonts w:ascii="Calibri Light" w:hAnsi="Calibri Light" w:cs="Calibri Light"/>
            </w:rPr>
            <w:instrText xml:space="preserve"> NUMPAGES </w:instrText>
          </w:r>
          <w:r w:rsidRPr="00E7758F">
            <w:rPr>
              <w:rStyle w:val="a4"/>
              <w:rFonts w:ascii="Calibri Light" w:hAnsi="Calibri Light" w:cs="Calibri Light"/>
            </w:rPr>
            <w:fldChar w:fldCharType="separate"/>
          </w:r>
          <w:r w:rsidR="00A87E9C">
            <w:rPr>
              <w:rStyle w:val="a4"/>
              <w:rFonts w:ascii="Calibri Light" w:hAnsi="Calibri Light" w:cs="Calibri Light"/>
              <w:noProof/>
            </w:rPr>
            <w:t>1</w:t>
          </w:r>
          <w:r w:rsidRPr="00E7758F">
            <w:rPr>
              <w:rStyle w:val="a4"/>
              <w:rFonts w:ascii="Calibri Light" w:hAnsi="Calibri Light" w:cs="Calibri Light"/>
            </w:rPr>
            <w:fldChar w:fldCharType="end"/>
          </w:r>
        </w:p>
      </w:tc>
    </w:tr>
    <w:tr w:rsidR="00A47BA6" w:rsidTr="00797F2E">
      <w:trPr>
        <w:trHeight w:val="270"/>
      </w:trPr>
      <w:tc>
        <w:tcPr>
          <w:tcW w:w="1134" w:type="dxa"/>
          <w:shd w:val="clear" w:color="auto" w:fill="auto"/>
          <w:vAlign w:val="center"/>
        </w:tcPr>
        <w:p w:rsidR="00A47BA6" w:rsidRPr="002C3ED0" w:rsidRDefault="00A47BA6" w:rsidP="00A47BA6">
          <w:pPr>
            <w:pStyle w:val="a3"/>
            <w:ind w:left="-38"/>
            <w:rPr>
              <w:rFonts w:ascii="Calibri Light" w:hAnsi="Calibri Light" w:cs="Calibri Light"/>
              <w:sz w:val="18"/>
              <w:szCs w:val="18"/>
            </w:rPr>
          </w:pPr>
          <w:r w:rsidRPr="002C3ED0">
            <w:rPr>
              <w:rFonts w:ascii="Calibri Light" w:hAnsi="Calibri Light" w:cs="Calibri Light"/>
              <w:sz w:val="18"/>
              <w:szCs w:val="18"/>
            </w:rPr>
            <w:t>Утвердил</w:t>
          </w:r>
        </w:p>
      </w:tc>
      <w:tc>
        <w:tcPr>
          <w:tcW w:w="1134" w:type="dxa"/>
          <w:shd w:val="clear" w:color="auto" w:fill="auto"/>
          <w:vAlign w:val="center"/>
        </w:tcPr>
        <w:p w:rsidR="00A47BA6" w:rsidRPr="00EF6DEA" w:rsidRDefault="00A47BA6" w:rsidP="00A47BA6">
          <w:pPr>
            <w:pStyle w:val="a3"/>
            <w:ind w:left="-44" w:right="-88"/>
            <w:rPr>
              <w:rFonts w:asciiTheme="majorHAnsi" w:hAnsiTheme="majorHAnsi"/>
              <w:sz w:val="18"/>
              <w:szCs w:val="18"/>
              <w:lang w:val="en-US"/>
            </w:rPr>
          </w:pPr>
          <w:r w:rsidRPr="00EF6DEA">
            <w:rPr>
              <w:rFonts w:asciiTheme="majorHAnsi" w:hAnsiTheme="majorHAnsi"/>
              <w:sz w:val="18"/>
              <w:szCs w:val="18"/>
              <w:lang w:val="en-US"/>
            </w:rPr>
            <w:t>{{ approved_by }}</w:t>
          </w:r>
        </w:p>
      </w:tc>
      <w:tc>
        <w:tcPr>
          <w:tcW w:w="851" w:type="dxa"/>
          <w:shd w:val="clear" w:color="auto" w:fill="auto"/>
          <w:vAlign w:val="center"/>
        </w:tcPr>
        <w:p w:rsidR="00A47BA6" w:rsidRPr="00E33ADE" w:rsidRDefault="00A47BA6" w:rsidP="00A47BA6">
          <w:pPr>
            <w:pStyle w:val="a3"/>
            <w:rPr>
              <w:sz w:val="18"/>
              <w:szCs w:val="18"/>
            </w:rPr>
          </w:pPr>
        </w:p>
      </w:tc>
      <w:tc>
        <w:tcPr>
          <w:tcW w:w="567" w:type="dxa"/>
          <w:shd w:val="clear" w:color="auto" w:fill="auto"/>
          <w:vAlign w:val="center"/>
        </w:tcPr>
        <w:p w:rsidR="00A47BA6" w:rsidRPr="00D710C0" w:rsidRDefault="00A47BA6" w:rsidP="00A47BA6">
          <w:pPr>
            <w:pStyle w:val="a3"/>
            <w:ind w:left="-133" w:right="-134"/>
            <w:jc w:val="center"/>
            <w:rPr>
              <w:sz w:val="20"/>
              <w:szCs w:val="20"/>
            </w:rPr>
          </w:pPr>
          <w:r>
            <w:rPr>
              <w:rFonts w:ascii="Calibri Light" w:hAnsi="Calibri Light" w:cs="Calibri Light"/>
              <w:sz w:val="14"/>
              <w:szCs w:val="14"/>
              <w:lang w:val="en-US"/>
            </w:rPr>
            <w:t>{{ date }}</w:t>
          </w:r>
        </w:p>
      </w:tc>
      <w:tc>
        <w:tcPr>
          <w:tcW w:w="4950" w:type="dxa"/>
          <w:vMerge/>
          <w:shd w:val="clear" w:color="auto" w:fill="auto"/>
          <w:vAlign w:val="center"/>
        </w:tcPr>
        <w:p w:rsidR="00A47BA6" w:rsidRPr="00D710C0" w:rsidRDefault="00A47BA6" w:rsidP="00A47BA6">
          <w:pPr>
            <w:pStyle w:val="a3"/>
            <w:rPr>
              <w:sz w:val="16"/>
              <w:szCs w:val="16"/>
            </w:rPr>
          </w:pPr>
        </w:p>
      </w:tc>
      <w:tc>
        <w:tcPr>
          <w:tcW w:w="851" w:type="dxa"/>
          <w:vMerge/>
          <w:shd w:val="clear" w:color="auto" w:fill="auto"/>
          <w:vAlign w:val="center"/>
        </w:tcPr>
        <w:p w:rsidR="00A47BA6" w:rsidRPr="00D710C0" w:rsidRDefault="00A47BA6" w:rsidP="00A47BA6">
          <w:pPr>
            <w:pStyle w:val="a3"/>
            <w:jc w:val="center"/>
            <w:rPr>
              <w:sz w:val="16"/>
              <w:szCs w:val="16"/>
            </w:rPr>
          </w:pPr>
        </w:p>
      </w:tc>
      <w:tc>
        <w:tcPr>
          <w:tcW w:w="850" w:type="dxa"/>
          <w:vMerge/>
          <w:shd w:val="clear" w:color="auto" w:fill="auto"/>
          <w:vAlign w:val="center"/>
        </w:tcPr>
        <w:p w:rsidR="00A47BA6" w:rsidRPr="00D710C0" w:rsidRDefault="00A47BA6" w:rsidP="00A47BA6">
          <w:pPr>
            <w:pStyle w:val="a3"/>
            <w:jc w:val="center"/>
            <w:rPr>
              <w:sz w:val="16"/>
              <w:szCs w:val="16"/>
            </w:rPr>
          </w:pPr>
        </w:p>
      </w:tc>
    </w:tr>
  </w:tbl>
  <w:p w:rsidR="00F571F2" w:rsidRDefault="00F571F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9B7" w:rsidRDefault="00F959B7" w:rsidP="00FA6430">
      <w:r>
        <w:separator/>
      </w:r>
    </w:p>
  </w:footnote>
  <w:footnote w:type="continuationSeparator" w:id="0">
    <w:p w:rsidR="00F959B7" w:rsidRDefault="00F959B7" w:rsidP="00FA64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71F2" w:rsidRDefault="00D768DD">
    <w:pPr>
      <w:pStyle w:val="a5"/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4B7F80C">
              <wp:simplePos x="0" y="0"/>
              <wp:positionH relativeFrom="column">
                <wp:posOffset>5151120</wp:posOffset>
              </wp:positionH>
              <wp:positionV relativeFrom="paragraph">
                <wp:posOffset>1911985</wp:posOffset>
              </wp:positionV>
              <wp:extent cx="0" cy="8164195"/>
              <wp:effectExtent l="17145" t="16510" r="11430" b="10795"/>
              <wp:wrapNone/>
              <wp:docPr id="2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8164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CD18D" id="Line 2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.6pt,150.55pt" to="405.6pt,7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" strokeweight="1.5pt"/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0B3A1F3">
              <wp:simplePos x="0" y="0"/>
              <wp:positionH relativeFrom="column">
                <wp:posOffset>472440</wp:posOffset>
              </wp:positionH>
              <wp:positionV relativeFrom="paragraph">
                <wp:posOffset>1914525</wp:posOffset>
              </wp:positionV>
              <wp:extent cx="0" cy="8163560"/>
              <wp:effectExtent l="15240" t="19050" r="13335" b="18415"/>
              <wp:wrapNone/>
              <wp:docPr id="2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816356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271BDB" id="Line 26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2pt,150.75pt" to="37.2pt,7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" strokeweight="1.5pt"/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658CCF5">
              <wp:simplePos x="0" y="0"/>
              <wp:positionH relativeFrom="column">
                <wp:posOffset>4612005</wp:posOffset>
              </wp:positionH>
              <wp:positionV relativeFrom="paragraph">
                <wp:posOffset>1911985</wp:posOffset>
              </wp:positionV>
              <wp:extent cx="0" cy="8166100"/>
              <wp:effectExtent l="11430" t="16510" r="17145" b="18415"/>
              <wp:wrapNone/>
              <wp:docPr id="2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81661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A2F7D0" id="Line 27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15pt,150.55pt" to="363.15pt,7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" strokeweight="1.5pt"/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7BB9937">
              <wp:simplePos x="0" y="0"/>
              <wp:positionH relativeFrom="column">
                <wp:posOffset>1011555</wp:posOffset>
              </wp:positionH>
              <wp:positionV relativeFrom="paragraph">
                <wp:posOffset>1911350</wp:posOffset>
              </wp:positionV>
              <wp:extent cx="0" cy="8168640"/>
              <wp:effectExtent l="11430" t="15875" r="17145" b="16510"/>
              <wp:wrapNone/>
              <wp:docPr id="2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816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8887F" id="Line 25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65pt,150.5pt" to="79.65pt,7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" strokeweight="1.5pt"/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2F18E06">
              <wp:simplePos x="0" y="0"/>
              <wp:positionH relativeFrom="column">
                <wp:posOffset>-71120</wp:posOffset>
              </wp:positionH>
              <wp:positionV relativeFrom="paragraph">
                <wp:posOffset>254635</wp:posOffset>
              </wp:positionV>
              <wp:extent cx="6659880" cy="9822180"/>
              <wp:effectExtent l="14605" t="16510" r="12065" b="10160"/>
              <wp:wrapNone/>
              <wp:docPr id="20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982218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1551C5" id="Rectangle 21" o:spid="_x0000_s1026" style="position:absolute;margin-left:-5.6pt;margin-top:20.05pt;width:524.4pt;height:773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" filled="f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71F2" w:rsidRDefault="00A82656">
    <w:pPr>
      <w:pStyle w:val="a5"/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17AE85D">
              <wp:simplePos x="0" y="0"/>
              <wp:positionH relativeFrom="column">
                <wp:posOffset>1070165</wp:posOffset>
              </wp:positionH>
              <wp:positionV relativeFrom="paragraph">
                <wp:posOffset>1923415</wp:posOffset>
              </wp:positionV>
              <wp:extent cx="0" cy="7600950"/>
              <wp:effectExtent l="0" t="0" r="19050" b="19050"/>
              <wp:wrapNone/>
              <wp:docPr id="17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76009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6E5069" id="Line 19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25pt,151.45pt" to="84.25pt,7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" strokeweight="1.5pt"/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3311F7D">
              <wp:simplePos x="0" y="0"/>
              <wp:positionH relativeFrom="column">
                <wp:posOffset>4670614</wp:posOffset>
              </wp:positionH>
              <wp:positionV relativeFrom="paragraph">
                <wp:posOffset>1923415</wp:posOffset>
              </wp:positionV>
              <wp:extent cx="0" cy="7600950"/>
              <wp:effectExtent l="0" t="0" r="19050" b="19050"/>
              <wp:wrapNone/>
              <wp:docPr id="16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76009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D25A93" id="Line 17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75pt,151.45pt" to="367.75pt,7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" strokeweight="1.5pt"/>
          </w:pict>
        </mc:Fallback>
      </mc:AlternateContent>
    </w:r>
    <w:r w:rsidR="002C3ED0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1CE46B1">
              <wp:simplePos x="0" y="0"/>
              <wp:positionH relativeFrom="column">
                <wp:posOffset>5215890</wp:posOffset>
              </wp:positionH>
              <wp:positionV relativeFrom="paragraph">
                <wp:posOffset>1913890</wp:posOffset>
              </wp:positionV>
              <wp:extent cx="0" cy="7610475"/>
              <wp:effectExtent l="0" t="0" r="19050" b="9525"/>
              <wp:wrapNone/>
              <wp:docPr id="18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76104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D3907" id="Line 15" o:spid="_x0000_s1026" style="position:absolute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0.7pt,150.7pt" to="410.7pt,7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" strokeweight="1.5pt"/>
          </w:pict>
        </mc:Fallback>
      </mc:AlternateContent>
    </w:r>
    <w:r w:rsidR="002C3ED0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7E25B1D">
              <wp:simplePos x="0" y="0"/>
              <wp:positionH relativeFrom="column">
                <wp:posOffset>539115</wp:posOffset>
              </wp:positionH>
              <wp:positionV relativeFrom="paragraph">
                <wp:posOffset>1914524</wp:posOffset>
              </wp:positionV>
              <wp:extent cx="0" cy="7610475"/>
              <wp:effectExtent l="0" t="0" r="19050" b="9525"/>
              <wp:wrapNone/>
              <wp:docPr id="1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76104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967A48" id="Line 20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45pt,150.75pt" to="42.45pt,7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" strokeweight="1.5pt"/>
          </w:pict>
        </mc:Fallback>
      </mc:AlternateContent>
    </w:r>
    <w:r w:rsidR="00EC1090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E91C0DF">
              <wp:simplePos x="0" y="0"/>
              <wp:positionH relativeFrom="margin">
                <wp:posOffset>5715</wp:posOffset>
              </wp:positionH>
              <wp:positionV relativeFrom="paragraph">
                <wp:posOffset>257174</wp:posOffset>
              </wp:positionV>
              <wp:extent cx="6559550" cy="9267825"/>
              <wp:effectExtent l="0" t="0" r="12700" b="28575"/>
              <wp:wrapNone/>
              <wp:docPr id="15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59550" cy="926782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133F1F" id="Rectangle 10" o:spid="_x0000_s1026" style="position:absolute;margin-left:.45pt;margin-top:20.25pt;width:516.5pt;height:729.75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" filled="f" strokeweight="1.5pt">
              <w10:wrap anchorx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8DD"/>
    <w:rsid w:val="0004076B"/>
    <w:rsid w:val="00050F28"/>
    <w:rsid w:val="000863D6"/>
    <w:rsid w:val="000D0631"/>
    <w:rsid w:val="000D27B7"/>
    <w:rsid w:val="000D765E"/>
    <w:rsid w:val="00106EB6"/>
    <w:rsid w:val="00120558"/>
    <w:rsid w:val="0012214D"/>
    <w:rsid w:val="00145720"/>
    <w:rsid w:val="00147CF2"/>
    <w:rsid w:val="00157E3A"/>
    <w:rsid w:val="001E7819"/>
    <w:rsid w:val="001F706F"/>
    <w:rsid w:val="00250430"/>
    <w:rsid w:val="00275CB4"/>
    <w:rsid w:val="002C3ED0"/>
    <w:rsid w:val="002F7313"/>
    <w:rsid w:val="003623FE"/>
    <w:rsid w:val="00370646"/>
    <w:rsid w:val="003A52E7"/>
    <w:rsid w:val="003A627C"/>
    <w:rsid w:val="003C35D1"/>
    <w:rsid w:val="003F24E0"/>
    <w:rsid w:val="003F7340"/>
    <w:rsid w:val="00404E42"/>
    <w:rsid w:val="0041417B"/>
    <w:rsid w:val="00423DB2"/>
    <w:rsid w:val="0044289F"/>
    <w:rsid w:val="0044450F"/>
    <w:rsid w:val="00447EB2"/>
    <w:rsid w:val="004517DD"/>
    <w:rsid w:val="004D5018"/>
    <w:rsid w:val="004E206E"/>
    <w:rsid w:val="004E518E"/>
    <w:rsid w:val="004F34D5"/>
    <w:rsid w:val="005C32EF"/>
    <w:rsid w:val="006336D6"/>
    <w:rsid w:val="006D129B"/>
    <w:rsid w:val="006D4056"/>
    <w:rsid w:val="006E061D"/>
    <w:rsid w:val="00710CA3"/>
    <w:rsid w:val="007722BF"/>
    <w:rsid w:val="00797F2E"/>
    <w:rsid w:val="007C3D32"/>
    <w:rsid w:val="007E7C01"/>
    <w:rsid w:val="007F23CA"/>
    <w:rsid w:val="008428E5"/>
    <w:rsid w:val="00845B68"/>
    <w:rsid w:val="008537BA"/>
    <w:rsid w:val="008844CC"/>
    <w:rsid w:val="008A326E"/>
    <w:rsid w:val="008B2986"/>
    <w:rsid w:val="008D7F59"/>
    <w:rsid w:val="008F3459"/>
    <w:rsid w:val="0091516B"/>
    <w:rsid w:val="0094743F"/>
    <w:rsid w:val="00964AA2"/>
    <w:rsid w:val="00972CBA"/>
    <w:rsid w:val="009D7D1F"/>
    <w:rsid w:val="00A435CB"/>
    <w:rsid w:val="00A47BA6"/>
    <w:rsid w:val="00A82656"/>
    <w:rsid w:val="00A87E9C"/>
    <w:rsid w:val="00AB5F5E"/>
    <w:rsid w:val="00B05269"/>
    <w:rsid w:val="00B204ED"/>
    <w:rsid w:val="00B244C4"/>
    <w:rsid w:val="00B36E71"/>
    <w:rsid w:val="00B46D83"/>
    <w:rsid w:val="00B5255F"/>
    <w:rsid w:val="00B62266"/>
    <w:rsid w:val="00B6697D"/>
    <w:rsid w:val="00B96766"/>
    <w:rsid w:val="00C03488"/>
    <w:rsid w:val="00C4269B"/>
    <w:rsid w:val="00C82949"/>
    <w:rsid w:val="00CE02CC"/>
    <w:rsid w:val="00D710C0"/>
    <w:rsid w:val="00D768DD"/>
    <w:rsid w:val="00D963C5"/>
    <w:rsid w:val="00DF2A95"/>
    <w:rsid w:val="00E043F7"/>
    <w:rsid w:val="00E67ED6"/>
    <w:rsid w:val="00E7758F"/>
    <w:rsid w:val="00E934C0"/>
    <w:rsid w:val="00E973AE"/>
    <w:rsid w:val="00EC1090"/>
    <w:rsid w:val="00EE5064"/>
    <w:rsid w:val="00EF6DEA"/>
    <w:rsid w:val="00F22DD3"/>
    <w:rsid w:val="00F362A0"/>
    <w:rsid w:val="00F4721A"/>
    <w:rsid w:val="00F571F2"/>
    <w:rsid w:val="00F638F9"/>
    <w:rsid w:val="00F64D1B"/>
    <w:rsid w:val="00F959B7"/>
    <w:rsid w:val="00FA21C3"/>
    <w:rsid w:val="00FA4403"/>
    <w:rsid w:val="00FA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06C0FEE-F0AA-4370-B241-7FC4B763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631"/>
    <w:pPr>
      <w:widowControl w:val="0"/>
    </w:pPr>
    <w:rPr>
      <w:rFonts w:ascii="GOST type B" w:hAnsi="GOST type B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B46D8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B46D83"/>
  </w:style>
  <w:style w:type="paragraph" w:styleId="a5">
    <w:name w:val="header"/>
    <w:basedOn w:val="a"/>
    <w:rsid w:val="00B46D83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B46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Изменение"/>
    <w:basedOn w:val="a"/>
    <w:rsid w:val="00423DB2"/>
    <w:pPr>
      <w:spacing w:before="120" w:after="120"/>
    </w:pPr>
  </w:style>
  <w:style w:type="paragraph" w:customStyle="1" w:styleId="calibrilightcenter">
    <w:name w:val="calibri_light_center"/>
    <w:basedOn w:val="a"/>
    <w:qFormat/>
    <w:rsid w:val="00B244C4"/>
    <w:pPr>
      <w:jc w:val="center"/>
    </w:pPr>
    <w:rPr>
      <w:rFonts w:ascii="Calibri Light" w:hAnsi="Calibri Light" w:cs="Calibri Light"/>
    </w:rPr>
  </w:style>
  <w:style w:type="paragraph" w:customStyle="1" w:styleId="calibrilightleft">
    <w:name w:val="calibri_light_left"/>
    <w:basedOn w:val="calibrilightcenter"/>
    <w:qFormat/>
    <w:rsid w:val="004D5018"/>
    <w:pPr>
      <w:jc w:val="left"/>
    </w:pPr>
  </w:style>
  <w:style w:type="table" w:customStyle="1" w:styleId="permissioncard">
    <w:name w:val="permission_card"/>
    <w:basedOn w:val="a1"/>
    <w:uiPriority w:val="99"/>
    <w:rsid w:val="001F706F"/>
    <w:rPr>
      <w:rFonts w:asciiTheme="majorHAnsi" w:hAnsiTheme="majorHAnsi"/>
      <w:sz w:val="24"/>
    </w:rPr>
    <w:tblPr>
      <w:tblBorders>
        <w:bottom w:val="single" w:sz="12" w:space="0" w:color="auto"/>
        <w:insideH w:val="single" w:sz="12" w:space="0" w:color="auto"/>
        <w:insideV w:val="single" w:sz="12" w:space="0" w:color="auto"/>
      </w:tblBorders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vyazin\Desktop\&#1043;&#1054;&#1057;&#1058;%20&#1056;%2021.1101-2013%20(&#1092;&#1086;&#1088;&#1084;&#1072;%209)%20&#1041;&#1083;&#1072;&#1085;&#1082;%20&#1080;&#1079;&#1084;&#1077;&#1085;&#1077;&#1085;&#1080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ГОСТ Р 21.1101-2013 (форма 9) Бланк изменений.dotx</Template>
  <TotalTime>77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ГОСТ Р 21.1101-2013 форма 9, 9а</vt:lpstr>
    </vt:vector>
  </TitlesOfParts>
  <Company>DonPsp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ГОСТ Р 21.1101-2013 форма 9, 9а</dc:title>
  <dc:subject/>
  <dc:creator>Kovyazin</dc:creator>
  <cp:keywords/>
  <dc:description/>
  <cp:lastModifiedBy>Kovyazin</cp:lastModifiedBy>
  <cp:revision>23</cp:revision>
  <cp:lastPrinted>2015-06-04T11:31:00Z</cp:lastPrinted>
  <dcterms:created xsi:type="dcterms:W3CDTF">2022-01-27T09:09:00Z</dcterms:created>
  <dcterms:modified xsi:type="dcterms:W3CDTF">2022-01-27T14:06:00Z</dcterms:modified>
</cp:coreProperties>
</file>